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162" w:tblpY="-456"/>
        <w:tblW w:w="503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44"/>
        <w:gridCol w:w="663"/>
        <w:gridCol w:w="6297"/>
      </w:tblGrid>
      <w:tr w:rsidR="0077161E" w:rsidRPr="005152F2" w14:paraId="2009F182" w14:textId="77777777" w:rsidTr="0077161E">
        <w:trPr>
          <w:trHeight w:val="4667"/>
        </w:trPr>
        <w:tc>
          <w:tcPr>
            <w:tcW w:w="3044" w:type="dxa"/>
          </w:tcPr>
          <w:sdt>
            <w:sdtPr>
              <w:alias w:val="Your Name:"/>
              <w:tag w:val="Your Name:"/>
              <w:id w:val="-1220516334"/>
              <w:placeholder>
                <w:docPart w:val="806BC893FB9D9A4A8E225D60AE5BBB3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0AC1047" w14:textId="77777777" w:rsidR="00B37D82" w:rsidRPr="005152F2" w:rsidRDefault="00B37D82" w:rsidP="00B37D82">
                <w:pPr>
                  <w:pStyle w:val="Heading1"/>
                </w:pPr>
                <w:r>
                  <w:t>Sarah Lam</w:t>
                </w:r>
              </w:p>
            </w:sdtContent>
          </w:sdt>
          <w:tbl>
            <w:tblPr>
              <w:tblW w:w="3044" w:type="dxa"/>
              <w:tblInd w:w="1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44"/>
            </w:tblGrid>
            <w:tr w:rsidR="00B37D82" w:rsidRPr="005152F2" w14:paraId="3D5367F5" w14:textId="77777777" w:rsidTr="0077161E">
              <w:trPr>
                <w:trHeight w:val="1301"/>
              </w:trPr>
              <w:tc>
                <w:tcPr>
                  <w:tcW w:w="304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3F916EF" w14:textId="2209E85E" w:rsidR="00B37D82" w:rsidRDefault="0025199E" w:rsidP="006A5567">
                  <w:pPr>
                    <w:pStyle w:val="Heading3"/>
                    <w:framePr w:hSpace="180" w:wrap="around" w:hAnchor="page" w:x="1162" w:y="-456"/>
                  </w:pPr>
                  <w:r>
                    <w:br/>
                  </w:r>
                  <w:r w:rsidR="00B37D82">
                    <w:t>58 Crestbrook Hill Sw, Calgary AB T3B 0C4</w:t>
                  </w:r>
                  <w:r w:rsidR="00B37D82">
                    <w:br/>
                  </w:r>
                </w:p>
                <w:p w14:paraId="65F1AFEE" w14:textId="77777777" w:rsidR="00B37D82" w:rsidRDefault="00B37D82" w:rsidP="006A5567">
                  <w:pPr>
                    <w:pStyle w:val="Heading3"/>
                    <w:framePr w:hSpace="180" w:wrap="around" w:hAnchor="page" w:x="1162" w:y="-456"/>
                  </w:pPr>
                </w:p>
                <w:p w14:paraId="03F7325A" w14:textId="77777777" w:rsidR="00B37D82" w:rsidRDefault="00B37D82" w:rsidP="006A5567">
                  <w:pPr>
                    <w:pStyle w:val="Heading3"/>
                    <w:framePr w:hSpace="180" w:wrap="around" w:hAnchor="page" w:x="1162" w:y="-456"/>
                  </w:pPr>
                  <w:r w:rsidRPr="005674AC">
                    <w:rPr>
                      <w:noProof/>
                      <w:lang w:eastAsia="zh-CN"/>
                    </w:rPr>
                    <mc:AlternateContent>
                      <mc:Choice Requires="wpg">
                        <w:drawing>
                          <wp:inline distT="0" distB="0" distL="0" distR="0" wp14:anchorId="0429BCC3" wp14:editId="503B2715">
                            <wp:extent cx="356235" cy="339090"/>
                            <wp:effectExtent l="0" t="0" r="24765" b="1651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56235" cy="33909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5C1CA5C" id="Group 43" o:spid="_x0000_s1026" alt="Email icon" style="width:28.05pt;height:26.7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">
                            <v:shape id="Freeform 3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2" o:spid="_x0000_s1028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B37D82" w:rsidRPr="005152F2" w14:paraId="6B48F14D" w14:textId="77777777" w:rsidTr="00694A3C">
              <w:trPr>
                <w:trHeight w:val="295"/>
              </w:trPr>
              <w:tc>
                <w:tcPr>
                  <w:tcW w:w="304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3C803DC" w14:textId="77777777" w:rsidR="00B37D82" w:rsidRDefault="00B37D82" w:rsidP="006A5567">
                  <w:pPr>
                    <w:pStyle w:val="Heading3"/>
                    <w:framePr w:hSpace="180" w:wrap="around" w:hAnchor="page" w:x="1162" w:y="-456"/>
                  </w:pPr>
                  <w:r>
                    <w:t>sarah.lam@ucalgary.ca</w:t>
                  </w:r>
                </w:p>
              </w:tc>
            </w:tr>
            <w:tr w:rsidR="00B37D82" w:rsidRPr="005152F2" w14:paraId="79C36C83" w14:textId="77777777" w:rsidTr="0077161E">
              <w:trPr>
                <w:trHeight w:val="463"/>
              </w:trPr>
              <w:tc>
                <w:tcPr>
                  <w:tcW w:w="304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85E03C4" w14:textId="77777777" w:rsidR="00B37D82" w:rsidRDefault="00B37D82" w:rsidP="006A5567">
                  <w:pPr>
                    <w:pStyle w:val="Heading3"/>
                    <w:framePr w:hSpace="180" w:wrap="around" w:hAnchor="page" w:x="1162" w:y="-456"/>
                  </w:pPr>
                  <w:r w:rsidRPr="005674AC">
                    <w:rPr>
                      <w:noProof/>
                      <w:lang w:eastAsia="zh-CN"/>
                    </w:rPr>
                    <mc:AlternateContent>
                      <mc:Choice Requires="wpg">
                        <w:drawing>
                          <wp:inline distT="0" distB="0" distL="0" distR="0" wp14:anchorId="08572AD9" wp14:editId="13136E9F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43B3375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B37D82" w:rsidRPr="005152F2" w14:paraId="4200B31D" w14:textId="77777777" w:rsidTr="0077161E">
              <w:trPr>
                <w:trHeight w:val="354"/>
              </w:trPr>
              <w:tc>
                <w:tcPr>
                  <w:tcW w:w="304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926D686" w14:textId="77777777" w:rsidR="00B37D82" w:rsidRDefault="00B37D82" w:rsidP="006A5567">
                  <w:pPr>
                    <w:pStyle w:val="Heading3"/>
                    <w:framePr w:hSpace="180" w:wrap="around" w:hAnchor="page" w:x="1162" w:y="-456"/>
                  </w:pPr>
                  <w:r>
                    <w:t>403-803-2918</w:t>
                  </w:r>
                </w:p>
              </w:tc>
            </w:tr>
            <w:tr w:rsidR="00B37D82" w:rsidRPr="005152F2" w14:paraId="602998AD" w14:textId="77777777" w:rsidTr="0077161E">
              <w:trPr>
                <w:trHeight w:val="463"/>
              </w:trPr>
              <w:tc>
                <w:tcPr>
                  <w:tcW w:w="304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FE4309C" w14:textId="77777777" w:rsidR="00B37D82" w:rsidRDefault="00B37D82" w:rsidP="006A5567">
                  <w:pPr>
                    <w:pStyle w:val="Heading3"/>
                    <w:framePr w:hSpace="180" w:wrap="around" w:hAnchor="page" w:x="1162" w:y="-456"/>
                  </w:pPr>
                  <w:r w:rsidRPr="005674AC">
                    <w:rPr>
                      <w:noProof/>
                      <w:lang w:eastAsia="zh-CN"/>
                    </w:rPr>
                    <mc:AlternateContent>
                      <mc:Choice Requires="wpg">
                        <w:drawing>
                          <wp:inline distT="0" distB="0" distL="0" distR="0" wp14:anchorId="6B878E8B" wp14:editId="4A7460F5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B355EDD" id="Group 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c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UoOFucYAABnjAAADgAAAAAAAAAAAAAAAAAsAgAAZHJzL2Uy&#10;b0RvYy54bWxQSwECLQAUAAYACAAAACEAaEcb0NgAAAADAQAADwAAAAAAAAAAAAAAAAA/GwAAZHJz&#10;L2Rvd25yZXYueG1sUEsFBgAAAAAEAAQA8wAAAEQcAAAAAA==&#10;">
                            <v:shape id="Freeform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B37D82" w:rsidRPr="005152F2" w14:paraId="5AB4B2C0" w14:textId="77777777" w:rsidTr="0077161E">
              <w:trPr>
                <w:trHeight w:val="208"/>
              </w:trPr>
              <w:tc>
                <w:tcPr>
                  <w:tcW w:w="3044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6D3140B" w14:textId="77777777" w:rsidR="00B37D82" w:rsidRDefault="00B37D82" w:rsidP="006A5567">
                  <w:pPr>
                    <w:pStyle w:val="Heading3"/>
                    <w:framePr w:hSpace="180" w:wrap="around" w:hAnchor="page" w:x="1162" w:y="-456"/>
                  </w:pPr>
                  <w:r>
                    <w:t>linkedin.com/sarahlam1009</w:t>
                  </w:r>
                </w:p>
              </w:tc>
            </w:tr>
            <w:tr w:rsidR="00B37D82" w:rsidRPr="005152F2" w14:paraId="164AFED4" w14:textId="77777777" w:rsidTr="0077161E">
              <w:trPr>
                <w:trHeight w:val="208"/>
              </w:trPr>
              <w:tc>
                <w:tcPr>
                  <w:tcW w:w="3044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613A57E6" w14:textId="77777777" w:rsidR="00B37D82" w:rsidRPr="00441EB9" w:rsidRDefault="00B37D82" w:rsidP="006A5567">
                  <w:pPr>
                    <w:pStyle w:val="Heading3"/>
                    <w:framePr w:hSpace="180" w:wrap="around" w:hAnchor="page" w:x="1162" w:y="-456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B37D82" w:rsidRPr="005152F2" w14:paraId="77337A46" w14:textId="77777777" w:rsidTr="0077161E">
              <w:trPr>
                <w:trHeight w:val="254"/>
              </w:trPr>
              <w:tc>
                <w:tcPr>
                  <w:tcW w:w="3044" w:type="dxa"/>
                  <w:tcMar>
                    <w:top w:w="374" w:type="dxa"/>
                    <w:bottom w:w="115" w:type="dxa"/>
                  </w:tcMar>
                </w:tcPr>
                <w:p w14:paraId="561ED08C" w14:textId="77777777" w:rsidR="00B37D82" w:rsidRDefault="00B37D82" w:rsidP="006A5567">
                  <w:pPr>
                    <w:framePr w:hSpace="180" w:wrap="around" w:hAnchor="page" w:x="1162" w:y="-456"/>
                    <w:jc w:val="both"/>
                  </w:pPr>
                </w:p>
              </w:tc>
            </w:tr>
            <w:tr w:rsidR="00B37D82" w:rsidRPr="005152F2" w14:paraId="0B4228F4" w14:textId="77777777" w:rsidTr="005F3C30">
              <w:trPr>
                <w:trHeight w:val="2573"/>
              </w:trPr>
              <w:tc>
                <w:tcPr>
                  <w:tcW w:w="3044" w:type="dxa"/>
                  <w:tcMar>
                    <w:top w:w="374" w:type="dxa"/>
                    <w:bottom w:w="115" w:type="dxa"/>
                  </w:tcMar>
                </w:tcPr>
                <w:p w14:paraId="0CE6D375" w14:textId="77777777" w:rsidR="00B37D82" w:rsidRDefault="00687076" w:rsidP="006A5567">
                  <w:pPr>
                    <w:pStyle w:val="Heading3"/>
                    <w:framePr w:hSpace="180" w:wrap="around" w:hAnchor="page" w:x="1162" w:y="-456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5C2F116C1CAEDA40ADC622E45794F7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37D82" w:rsidRPr="00B32030">
                        <w:rPr>
                          <w:sz w:val="26"/>
                          <w:szCs w:val="26"/>
                        </w:rPr>
                        <w:t>Skills</w:t>
                      </w:r>
                    </w:sdtContent>
                  </w:sdt>
                </w:p>
                <w:p w14:paraId="0E4AE515" w14:textId="77777777" w:rsidR="00B37D82" w:rsidRPr="005A7E57" w:rsidRDefault="00B37D82" w:rsidP="006A5567">
                  <w:pPr>
                    <w:pStyle w:val="GraphicElement"/>
                    <w:framePr w:hSpace="180" w:wrap="around" w:hAnchor="page" w:x="1162" w:y="-456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DB87796" wp14:editId="58D0948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B6C3E3F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HXvoq/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A43053B" w14:textId="3AFD97EF" w:rsidR="00B37D82" w:rsidRPr="00B32030" w:rsidRDefault="00B37D82" w:rsidP="006A5567">
                  <w:pPr>
                    <w:framePr w:hSpace="180" w:wrap="around" w:hAnchor="page" w:x="1162" w:y="-456"/>
                    <w:rPr>
                      <w:sz w:val="22"/>
                    </w:rPr>
                  </w:pPr>
                  <w:r w:rsidRPr="00B32030">
                    <w:rPr>
                      <w:sz w:val="22"/>
                    </w:rPr>
                    <w:t>Leadership</w:t>
                  </w:r>
                  <w:r w:rsidR="00B32030">
                    <w:rPr>
                      <w:sz w:val="22"/>
                    </w:rPr>
                    <w:br/>
                  </w:r>
                </w:p>
                <w:p w14:paraId="282CA7E3" w14:textId="3E90A243" w:rsidR="00B37D82" w:rsidRPr="00B32030" w:rsidRDefault="00B37D82" w:rsidP="006A5567">
                  <w:pPr>
                    <w:framePr w:hSpace="180" w:wrap="around" w:hAnchor="page" w:x="1162" w:y="-456"/>
                    <w:rPr>
                      <w:sz w:val="22"/>
                    </w:rPr>
                  </w:pPr>
                  <w:r w:rsidRPr="00B32030">
                    <w:rPr>
                      <w:sz w:val="22"/>
                    </w:rPr>
                    <w:t>Communication</w:t>
                  </w:r>
                  <w:r w:rsidR="00B32030">
                    <w:rPr>
                      <w:sz w:val="22"/>
                    </w:rPr>
                    <w:br/>
                  </w:r>
                </w:p>
                <w:p w14:paraId="408B3B1A" w14:textId="77777777" w:rsidR="002C5F50" w:rsidRDefault="00B37D82" w:rsidP="006A5567">
                  <w:pPr>
                    <w:framePr w:hSpace="180" w:wrap="around" w:hAnchor="page" w:x="1162" w:y="-456"/>
                    <w:rPr>
                      <w:sz w:val="22"/>
                    </w:rPr>
                  </w:pPr>
                  <w:r w:rsidRPr="00B32030">
                    <w:rPr>
                      <w:sz w:val="22"/>
                    </w:rPr>
                    <w:t>Project Management</w:t>
                  </w:r>
                </w:p>
                <w:p w14:paraId="5431882E" w14:textId="4A4F26E8" w:rsidR="00DE0BCC" w:rsidRPr="00DE0BCC" w:rsidRDefault="00DE0BCC" w:rsidP="006A5567">
                  <w:pPr>
                    <w:framePr w:hSpace="180" w:wrap="around" w:hAnchor="page" w:x="1162" w:y="-456"/>
                    <w:rPr>
                      <w:sz w:val="22"/>
                    </w:rPr>
                  </w:pPr>
                </w:p>
              </w:tc>
            </w:tr>
          </w:tbl>
          <w:p w14:paraId="78F6104C" w14:textId="77777777" w:rsidR="00B32030" w:rsidRDefault="00EC2906" w:rsidP="005F3C30">
            <w:pPr>
              <w:pStyle w:val="Heading1"/>
            </w:pPr>
            <w:r>
              <w:lastRenderedPageBreak/>
              <w:t>Sarah Lam</w:t>
            </w:r>
          </w:p>
          <w:p w14:paraId="12DC1971" w14:textId="77777777" w:rsidR="005F3C30" w:rsidRDefault="005F3C30" w:rsidP="005F3C30"/>
          <w:p w14:paraId="453F12AB" w14:textId="77777777" w:rsidR="005F3C30" w:rsidRDefault="005F3C30" w:rsidP="005F3C30">
            <w:pPr>
              <w:pStyle w:val="Heading3"/>
              <w:rPr>
                <w:sz w:val="24"/>
                <w:szCs w:val="28"/>
              </w:rPr>
            </w:pPr>
          </w:p>
          <w:p w14:paraId="108C90B1" w14:textId="037F49CE" w:rsidR="005F3C30" w:rsidRPr="005F3C30" w:rsidRDefault="005F3C30" w:rsidP="005F3C30">
            <w:pPr>
              <w:pStyle w:val="Heading3"/>
              <w:rPr>
                <w:sz w:val="24"/>
                <w:szCs w:val="28"/>
              </w:rPr>
            </w:pPr>
            <w:r w:rsidRPr="005F3C30">
              <w:rPr>
                <w:sz w:val="24"/>
                <w:szCs w:val="28"/>
              </w:rPr>
              <w:t>Interests</w:t>
            </w:r>
          </w:p>
          <w:p w14:paraId="7B979DB4" w14:textId="77777777" w:rsidR="005F3C30" w:rsidRPr="005A7E57" w:rsidRDefault="005F3C30" w:rsidP="005F3C30">
            <w:pPr>
              <w:pStyle w:val="GraphicElement"/>
            </w:pPr>
            <w:r>
              <w:rPr>
                <w:lang w:eastAsia="zh-CN"/>
              </w:rPr>
              <mc:AlternateContent>
                <mc:Choice Requires="wps">
                  <w:drawing>
                    <wp:inline distT="0" distB="0" distL="0" distR="0" wp14:anchorId="26FABA50" wp14:editId="7BCA47C8">
                      <wp:extent cx="221615" cy="0"/>
                      <wp:effectExtent l="0" t="0" r="26035" b="19050"/>
                      <wp:docPr id="11" name="Straight Connector 11" descr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98E8C3" id="Straight Connector 11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28A0691" w14:textId="1BE705BA" w:rsidR="005F3C30" w:rsidRPr="00B32030" w:rsidRDefault="005F3C30" w:rsidP="005F3C30">
            <w:pPr>
              <w:rPr>
                <w:sz w:val="22"/>
              </w:rPr>
            </w:pPr>
            <w:r>
              <w:rPr>
                <w:sz w:val="22"/>
              </w:rPr>
              <w:t>Enjoys playing organized sports such as volleyball and badminton</w:t>
            </w:r>
            <w:r>
              <w:rPr>
                <w:sz w:val="22"/>
              </w:rPr>
              <w:br/>
            </w:r>
          </w:p>
          <w:p w14:paraId="335293C5" w14:textId="77777777" w:rsidR="005F3C30" w:rsidRDefault="005F3C30" w:rsidP="005F3C30">
            <w:pPr>
              <w:rPr>
                <w:sz w:val="22"/>
              </w:rPr>
            </w:pPr>
            <w:r>
              <w:rPr>
                <w:sz w:val="22"/>
              </w:rPr>
              <w:t>Passionate about increasing diversity in STEM fields</w:t>
            </w:r>
          </w:p>
          <w:p w14:paraId="321CDF48" w14:textId="77777777" w:rsidR="005F3C30" w:rsidRDefault="005F3C30" w:rsidP="005F3C30">
            <w:pPr>
              <w:rPr>
                <w:sz w:val="22"/>
              </w:rPr>
            </w:pPr>
          </w:p>
          <w:p w14:paraId="060DEEEE" w14:textId="67BE27A9" w:rsidR="005F3C30" w:rsidRDefault="00790895" w:rsidP="005F3C30">
            <w:pPr>
              <w:rPr>
                <w:sz w:val="22"/>
              </w:rPr>
            </w:pPr>
            <w:r>
              <w:rPr>
                <w:sz w:val="22"/>
              </w:rPr>
              <w:t>Loves the outdoors and snowboards frequently on the weekends</w:t>
            </w:r>
          </w:p>
          <w:p w14:paraId="0504710A" w14:textId="77777777" w:rsidR="00790895" w:rsidRDefault="00790895" w:rsidP="005F3C30">
            <w:pPr>
              <w:rPr>
                <w:sz w:val="22"/>
              </w:rPr>
            </w:pPr>
          </w:p>
          <w:p w14:paraId="113109CC" w14:textId="77777777" w:rsidR="00790895" w:rsidRDefault="00790895" w:rsidP="00790895">
            <w:pPr>
              <w:jc w:val="both"/>
              <w:rPr>
                <w:sz w:val="22"/>
              </w:rPr>
            </w:pPr>
            <w:bookmarkStart w:id="0" w:name="_GoBack"/>
            <w:bookmarkEnd w:id="0"/>
          </w:p>
          <w:p w14:paraId="135C0BAA" w14:textId="6F365B30" w:rsidR="005F3C30" w:rsidRPr="00B32030" w:rsidRDefault="005F3C30" w:rsidP="005F3C30">
            <w:pPr>
              <w:pStyle w:val="Heading2"/>
            </w:pPr>
          </w:p>
        </w:tc>
        <w:tc>
          <w:tcPr>
            <w:tcW w:w="663" w:type="dxa"/>
          </w:tcPr>
          <w:p w14:paraId="4D3825A4" w14:textId="77777777" w:rsidR="00B37D82" w:rsidRPr="005152F2" w:rsidRDefault="00B37D82" w:rsidP="00B37D82"/>
        </w:tc>
        <w:tc>
          <w:tcPr>
            <w:tcW w:w="6297" w:type="dxa"/>
          </w:tcPr>
          <w:tbl>
            <w:tblPr>
              <w:tblpPr w:leftFromText="180" w:rightFromText="180" w:vertAnchor="page" w:horzAnchor="page" w:tblpX="1" w:tblpY="1"/>
              <w:tblOverlap w:val="never"/>
              <w:tblW w:w="6326" w:type="dxa"/>
              <w:tblLayout w:type="fixed"/>
              <w:tblLook w:val="04A0" w:firstRow="1" w:lastRow="0" w:firstColumn="1" w:lastColumn="0" w:noHBand="0" w:noVBand="1"/>
            </w:tblPr>
            <w:tblGrid>
              <w:gridCol w:w="6326"/>
            </w:tblGrid>
            <w:tr w:rsidR="0077161E" w14:paraId="6631374D" w14:textId="77777777" w:rsidTr="009C6524">
              <w:trPr>
                <w:trHeight w:val="469"/>
              </w:trPr>
              <w:tc>
                <w:tcPr>
                  <w:tcW w:w="6326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95D3665" w14:textId="1F905170" w:rsidR="00B37D82" w:rsidRPr="005152F2" w:rsidRDefault="00B37D82" w:rsidP="00B37D82">
                  <w:pPr>
                    <w:pStyle w:val="Heading2"/>
                  </w:pPr>
                  <w:r>
                    <w:t>OBJECTIVE</w:t>
                  </w:r>
                </w:p>
                <w:p w14:paraId="77FC7C7B" w14:textId="0310A79D" w:rsidR="00B37D82" w:rsidRPr="000F46CC" w:rsidRDefault="00B37D82" w:rsidP="007D0B68">
                  <w:pPr>
                    <w:jc w:val="left"/>
                    <w:rPr>
                      <w:sz w:val="22"/>
                    </w:rPr>
                  </w:pPr>
                  <w:r w:rsidRPr="000F46CC">
                    <w:rPr>
                      <w:sz w:val="22"/>
                    </w:rPr>
                    <w:t>Dedicated individual with a passion for project management seeking an electrical engineering internship to further my academic career outside of the classroom and contribute to real world projects.</w:t>
                  </w:r>
                </w:p>
                <w:p w14:paraId="2C4078F0" w14:textId="77777777" w:rsidR="00B37D82" w:rsidRDefault="00B37D82" w:rsidP="00B37D82"/>
                <w:p w14:paraId="406C6B93" w14:textId="77777777" w:rsidR="00B37D82" w:rsidRDefault="00B37D82" w:rsidP="00B37D82">
                  <w:pPr>
                    <w:pStyle w:val="Heading2"/>
                  </w:pPr>
                  <w:r>
                    <w:t>EDUCATION</w:t>
                  </w:r>
                </w:p>
                <w:p w14:paraId="1A67BED2" w14:textId="77777777" w:rsidR="00B37D82" w:rsidRPr="0043426C" w:rsidRDefault="00B37D82" w:rsidP="00B37D82">
                  <w:pPr>
                    <w:pStyle w:val="Heading4"/>
                  </w:pPr>
                  <w:r>
                    <w:t>Bachelor of Science in electrical engineeirng</w:t>
                  </w:r>
                </w:p>
                <w:p w14:paraId="0421BA87" w14:textId="2C50DD5E" w:rsidR="007818D0" w:rsidRPr="007818D0" w:rsidRDefault="00B37D82" w:rsidP="007818D0">
                  <w:pPr>
                    <w:pStyle w:val="Heading5"/>
                    <w:rPr>
                      <w:sz w:val="22"/>
                      <w:szCs w:val="22"/>
                    </w:rPr>
                  </w:pPr>
                  <w:r w:rsidRPr="00B32030">
                    <w:rPr>
                      <w:sz w:val="22"/>
                      <w:szCs w:val="22"/>
                    </w:rPr>
                    <w:t xml:space="preserve">University </w:t>
                  </w:r>
                  <w:r w:rsidR="00415212">
                    <w:rPr>
                      <w:sz w:val="22"/>
                      <w:szCs w:val="22"/>
                    </w:rPr>
                    <w:t>of Calgary | Expected Graduation: April 2021</w:t>
                  </w:r>
                  <w:r w:rsidR="007818D0">
                    <w:rPr>
                      <w:sz w:val="22"/>
                      <w:szCs w:val="22"/>
                    </w:rPr>
                    <w:br/>
                  </w:r>
                  <w:r>
                    <w:t>Seymour Schulich Community</w:t>
                  </w:r>
                  <w:r w:rsidR="007818D0">
                    <w:t xml:space="preserve"> Service/ Entrepreneurship Scholar</w:t>
                  </w:r>
                  <w:r>
                    <w:br/>
                    <w:t>Last Semester GPA: 3.140</w:t>
                  </w:r>
                  <w:r w:rsidR="004F32CE">
                    <w:br/>
                  </w:r>
                </w:p>
                <w:p w14:paraId="6B42A210" w14:textId="7EA42040" w:rsidR="004F32CE" w:rsidRDefault="00B32030" w:rsidP="004F32CE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</w:pPr>
                  <w:r>
                    <w:t>Coursework in semiconductor materials, digital signal</w:t>
                  </w:r>
                  <w:r w:rsidR="007839AF">
                    <w:t xml:space="preserve"> processing, </w:t>
                  </w:r>
                  <w:r w:rsidR="009C6524">
                    <w:t>control systems</w:t>
                  </w:r>
                  <w:r w:rsidR="007839AF">
                    <w:t xml:space="preserve">, and </w:t>
                  </w:r>
                  <w:r w:rsidR="007839AF">
                    <w:t>an</w:t>
                  </w:r>
                  <w:r w:rsidR="007839AF">
                    <w:t>alog and digital circuit design.</w:t>
                  </w:r>
                </w:p>
                <w:p w14:paraId="04D478F6" w14:textId="19CB418B" w:rsidR="00B37D82" w:rsidRDefault="00B32030" w:rsidP="004F32CE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</w:pPr>
                  <w:r>
                    <w:t>Experience with Processi</w:t>
                  </w:r>
                  <w:r w:rsidR="004F32CE">
                    <w:t xml:space="preserve">ng, </w:t>
                  </w:r>
                  <w:proofErr w:type="spellStart"/>
                  <w:r w:rsidR="004F32CE">
                    <w:t>Matlab</w:t>
                  </w:r>
                  <w:proofErr w:type="spellEnd"/>
                  <w:r w:rsidR="004F32CE">
                    <w:t>, Simulink, C/ C++</w:t>
                  </w:r>
                  <w:r w:rsidR="00C94386">
                    <w:t>.</w:t>
                  </w:r>
                </w:p>
              </w:tc>
            </w:tr>
            <w:tr w:rsidR="0077161E" w14:paraId="02648D4A" w14:textId="77777777" w:rsidTr="009C6524">
              <w:trPr>
                <w:trHeight w:val="990"/>
              </w:trPr>
              <w:tc>
                <w:tcPr>
                  <w:tcW w:w="6326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9237F2F" w14:textId="77777777" w:rsidR="00B37D82" w:rsidRPr="005152F2" w:rsidRDefault="00B37D82" w:rsidP="00B37D82">
                  <w:pPr>
                    <w:pStyle w:val="Heading2"/>
                  </w:pPr>
                  <w:r>
                    <w:t>EXPERIENCE</w:t>
                  </w:r>
                </w:p>
                <w:p w14:paraId="31D2EB5E" w14:textId="744AB675" w:rsidR="00B37D82" w:rsidRPr="0043426C" w:rsidRDefault="00B37D82" w:rsidP="00B37D82">
                  <w:pPr>
                    <w:pStyle w:val="Heading4"/>
                  </w:pPr>
                  <w:r>
                    <w:t>Bookkeeper/ sales representative</w:t>
                  </w:r>
                </w:p>
                <w:p w14:paraId="039C3EF5" w14:textId="1F50DE3A" w:rsidR="00B37D82" w:rsidRPr="00B32030" w:rsidRDefault="00995DF3" w:rsidP="00B37D82">
                  <w:pPr>
                    <w:pStyle w:val="Heading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Calgary West Campground | </w:t>
                  </w:r>
                  <w:r w:rsidR="009A21A1">
                    <w:rPr>
                      <w:sz w:val="22"/>
                      <w:szCs w:val="22"/>
                    </w:rPr>
                    <w:t>July 2012 – Present</w:t>
                  </w:r>
                  <w:r w:rsidR="00B32030" w:rsidRPr="00B32030">
                    <w:rPr>
                      <w:sz w:val="22"/>
                      <w:szCs w:val="22"/>
                    </w:rPr>
                    <w:br/>
                  </w:r>
                </w:p>
                <w:p w14:paraId="2E35B8EF" w14:textId="77777777" w:rsidR="00B37D82" w:rsidRDefault="00B37D82" w:rsidP="00B37D82">
                  <w:pPr>
                    <w:pStyle w:val="Heading5"/>
                    <w:numPr>
                      <w:ilvl w:val="0"/>
                      <w:numId w:val="2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Maintained detailed and organized records of sales.</w:t>
                  </w:r>
                </w:p>
                <w:p w14:paraId="2BD02199" w14:textId="77777777" w:rsidR="00B37D82" w:rsidRDefault="00B37D82" w:rsidP="00B37D82">
                  <w:pPr>
                    <w:pStyle w:val="Heading5"/>
                    <w:numPr>
                      <w:ilvl w:val="0"/>
                      <w:numId w:val="2"/>
                    </w:numPr>
                    <w:jc w:val="left"/>
                  </w:pPr>
                  <w:r>
                    <w:t>Entered weekly and daily sales promptly and efficiently.</w:t>
                  </w:r>
                </w:p>
                <w:p w14:paraId="50CA99D1" w14:textId="5C4F4854" w:rsidR="00B37D82" w:rsidRDefault="00B37D82" w:rsidP="006354FC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Able to effectively b</w:t>
                  </w:r>
                  <w:r w:rsidR="00D47758">
                    <w:t xml:space="preserve">udget time and consistently meet </w:t>
                  </w:r>
                  <w:r w:rsidR="0077161E">
                    <w:t>deadli</w:t>
                  </w:r>
                  <w:r>
                    <w:t>nes</w:t>
                  </w:r>
                  <w:r w:rsidR="009C6524">
                    <w:t>.</w:t>
                  </w:r>
                  <w:r w:rsidR="0077161E">
                    <w:br/>
                  </w:r>
                </w:p>
                <w:p w14:paraId="077BD659" w14:textId="7405D075" w:rsidR="00B37D82" w:rsidRPr="0043426C" w:rsidRDefault="00B37D82" w:rsidP="00B37D82">
                  <w:pPr>
                    <w:pStyle w:val="Heading4"/>
                  </w:pPr>
                  <w:r>
                    <w:t>Business Manager and project co-chair</w:t>
                  </w:r>
                </w:p>
                <w:p w14:paraId="34DACBA1" w14:textId="0D7953A3" w:rsidR="00B37D82" w:rsidRPr="00B32030" w:rsidRDefault="00B37D82" w:rsidP="007818D0">
                  <w:pPr>
                    <w:pStyle w:val="Heading5"/>
                    <w:rPr>
                      <w:sz w:val="22"/>
                      <w:szCs w:val="22"/>
                    </w:rPr>
                  </w:pPr>
                  <w:r w:rsidRPr="00B32030">
                    <w:rPr>
                      <w:sz w:val="22"/>
                      <w:szCs w:val="22"/>
                    </w:rPr>
                    <w:t>University of Calgary Sola</w:t>
                  </w:r>
                  <w:r w:rsidR="00995DF3">
                    <w:rPr>
                      <w:sz w:val="22"/>
                      <w:szCs w:val="22"/>
                    </w:rPr>
                    <w:t>r Car Team |</w:t>
                  </w:r>
                  <w:r w:rsidR="009A21A1">
                    <w:rPr>
                      <w:sz w:val="22"/>
                      <w:szCs w:val="22"/>
                    </w:rPr>
                    <w:t xml:space="preserve"> July 2017 – Present</w:t>
                  </w:r>
                  <w:r w:rsidR="00B32030" w:rsidRPr="00B32030">
                    <w:rPr>
                      <w:sz w:val="22"/>
                      <w:szCs w:val="22"/>
                    </w:rPr>
                    <w:br/>
                  </w:r>
                </w:p>
                <w:p w14:paraId="3202F7FA" w14:textId="0F081F6E" w:rsidR="00B32030" w:rsidRDefault="00B37D82" w:rsidP="007018B3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 xml:space="preserve">Co-managed a team of over 60 </w:t>
                  </w:r>
                  <w:r w:rsidR="002A18D5">
                    <w:t>undergraduate students</w:t>
                  </w:r>
                  <w:r w:rsidR="009C6524">
                    <w:t>.</w:t>
                  </w:r>
                  <w:r w:rsidR="00E2337D">
                    <w:t xml:space="preserve"> </w:t>
                  </w:r>
                </w:p>
                <w:p w14:paraId="68617962" w14:textId="7FF6F89D" w:rsidR="00B32030" w:rsidRPr="00B32030" w:rsidRDefault="00E2337D" w:rsidP="007018B3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Raised</w:t>
                  </w:r>
                  <w:r w:rsidR="00F955A6">
                    <w:t xml:space="preserve"> $21k through private grant applications</w:t>
                  </w:r>
                  <w:r w:rsidR="009C6524">
                    <w:t>.</w:t>
                  </w:r>
                </w:p>
                <w:p w14:paraId="3AAC6326" w14:textId="04DE04FF" w:rsidR="0077161E" w:rsidRPr="00B32030" w:rsidRDefault="00B37D82" w:rsidP="007018B3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Successfully researched and implemented a diversity initiative that in</w:t>
                  </w:r>
                  <w:r w:rsidR="00E2337D">
                    <w:t xml:space="preserve">creased women involvement in </w:t>
                  </w:r>
                  <w:r>
                    <w:t>engineering teams</w:t>
                  </w:r>
                  <w:r w:rsidR="0077161E">
                    <w:t xml:space="preserve"> on campus</w:t>
                  </w:r>
                  <w:r w:rsidR="009C6524">
                    <w:t>.</w:t>
                  </w:r>
                </w:p>
              </w:tc>
            </w:tr>
            <w:tr w:rsidR="0077161E" w14:paraId="2688449F" w14:textId="77777777" w:rsidTr="009C6524">
              <w:trPr>
                <w:trHeight w:val="10538"/>
              </w:trPr>
              <w:tc>
                <w:tcPr>
                  <w:tcW w:w="6326" w:type="dxa"/>
                </w:tcPr>
                <w:p w14:paraId="668CF33F" w14:textId="77777777" w:rsidR="00B37D82" w:rsidRPr="005152F2" w:rsidRDefault="00B37D82" w:rsidP="00B37D82">
                  <w:pPr>
                    <w:pStyle w:val="Heading2"/>
                  </w:pPr>
                  <w:r>
                    <w:lastRenderedPageBreak/>
                    <w:t>Volunteer experience</w:t>
                  </w:r>
                </w:p>
                <w:p w14:paraId="6958E42A" w14:textId="03D3A0DA" w:rsidR="00B37D82" w:rsidRPr="0043426C" w:rsidRDefault="00B37D82" w:rsidP="00B37D82">
                  <w:pPr>
                    <w:pStyle w:val="Heading4"/>
                  </w:pPr>
                  <w:r>
                    <w:t>VP Marketing</w:t>
                  </w:r>
                </w:p>
                <w:p w14:paraId="1236211D" w14:textId="0BE7BA41" w:rsidR="00B37D82" w:rsidRDefault="00B37D82" w:rsidP="00B37D82">
                  <w:pPr>
                    <w:pStyle w:val="Heading5"/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sz w:val="21"/>
                      <w:szCs w:val="21"/>
                    </w:rPr>
                    <w:t>Robogals</w:t>
                  </w:r>
                  <w:proofErr w:type="spellEnd"/>
                  <w:r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</w:rPr>
                    <w:t>UCalgary</w:t>
                  </w:r>
                  <w:proofErr w:type="spellEnd"/>
                  <w:r w:rsidR="00995DF3">
                    <w:rPr>
                      <w:sz w:val="21"/>
                      <w:szCs w:val="21"/>
                    </w:rPr>
                    <w:t xml:space="preserve"> | </w:t>
                  </w:r>
                  <w:r w:rsidR="009A21A1">
                    <w:rPr>
                      <w:sz w:val="21"/>
                      <w:szCs w:val="21"/>
                    </w:rPr>
                    <w:t xml:space="preserve">July 2017 – Present </w:t>
                  </w:r>
                  <w:r w:rsidR="007818D0">
                    <w:rPr>
                      <w:sz w:val="21"/>
                      <w:szCs w:val="21"/>
                    </w:rPr>
                    <w:br/>
                  </w:r>
                </w:p>
                <w:p w14:paraId="6BFA8328" w14:textId="54725E7C" w:rsidR="00B37D82" w:rsidRDefault="00B37D82" w:rsidP="007018B3">
                  <w:pPr>
                    <w:pStyle w:val="Heading5"/>
                    <w:numPr>
                      <w:ilvl w:val="0"/>
                      <w:numId w:val="2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Successfully created a professional brand on severa</w:t>
                  </w:r>
                  <w:r w:rsidR="00AA5A51">
                    <w:rPr>
                      <w:sz w:val="21"/>
                      <w:szCs w:val="21"/>
                    </w:rPr>
                    <w:t xml:space="preserve">l </w:t>
                  </w:r>
                  <w:r w:rsidR="00CC0CFD">
                    <w:rPr>
                      <w:sz w:val="21"/>
                      <w:szCs w:val="21"/>
                    </w:rPr>
                    <w:t>social</w:t>
                  </w:r>
                  <w:r w:rsidR="009C6524">
                    <w:rPr>
                      <w:sz w:val="21"/>
                      <w:szCs w:val="21"/>
                    </w:rPr>
                    <w:t xml:space="preserve"> media platforms by consistently</w:t>
                  </w:r>
                  <w:r w:rsidR="00CC0CFD">
                    <w:rPr>
                      <w:sz w:val="21"/>
                      <w:szCs w:val="21"/>
                    </w:rPr>
                    <w:t xml:space="preserve"> producing high quality content</w:t>
                  </w:r>
                  <w:r w:rsidR="009C6524">
                    <w:rPr>
                      <w:sz w:val="21"/>
                      <w:szCs w:val="21"/>
                    </w:rPr>
                    <w:t>.</w:t>
                  </w:r>
                </w:p>
                <w:p w14:paraId="04869237" w14:textId="40D50439" w:rsidR="00B37D82" w:rsidRDefault="00894780" w:rsidP="007018B3">
                  <w:pPr>
                    <w:pStyle w:val="Heading5"/>
                    <w:numPr>
                      <w:ilvl w:val="0"/>
                      <w:numId w:val="2"/>
                    </w:numPr>
                    <w:jc w:val="left"/>
                  </w:pPr>
                  <w:r>
                    <w:t xml:space="preserve">Developed a </w:t>
                  </w:r>
                  <w:r w:rsidR="009C4BAB">
                    <w:t>Role Models Diversity Campaign, increasing overall reach and engagement with posts</w:t>
                  </w:r>
                  <w:r w:rsidR="009C6524">
                    <w:t>.</w:t>
                  </w:r>
                </w:p>
                <w:p w14:paraId="39A4050C" w14:textId="32CA17E7" w:rsidR="00B37D82" w:rsidRDefault="006A5567" w:rsidP="007018B3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Created long and short</w:t>
                  </w:r>
                  <w:r w:rsidR="00415F4C">
                    <w:t xml:space="preserve"> term content planning strategies</w:t>
                  </w:r>
                  <w:r w:rsidR="009C6524">
                    <w:t>.</w:t>
                  </w:r>
                </w:p>
                <w:p w14:paraId="6A7286F8" w14:textId="77777777" w:rsidR="00B37D82" w:rsidRDefault="00B37D82" w:rsidP="00B37D82">
                  <w:pPr>
                    <w:jc w:val="both"/>
                  </w:pPr>
                </w:p>
                <w:p w14:paraId="0DA71B5F" w14:textId="30909600" w:rsidR="00B37D82" w:rsidRPr="0043426C" w:rsidRDefault="00B37D82" w:rsidP="00B37D82">
                  <w:pPr>
                    <w:pStyle w:val="Heading4"/>
                  </w:pPr>
                  <w:r>
                    <w:t>Lead Volunteer</w:t>
                  </w:r>
                </w:p>
                <w:p w14:paraId="5ED1C8CD" w14:textId="7C1D9C8D" w:rsidR="00B37D82" w:rsidRDefault="00B37D82" w:rsidP="00B37D82">
                  <w:pPr>
                    <w:pStyle w:val="Heading5"/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sz w:val="21"/>
                      <w:szCs w:val="21"/>
                    </w:rPr>
                    <w:t>R</w:t>
                  </w:r>
                  <w:r w:rsidR="00995DF3">
                    <w:rPr>
                      <w:sz w:val="21"/>
                      <w:szCs w:val="21"/>
                    </w:rPr>
                    <w:t>obogals</w:t>
                  </w:r>
                  <w:proofErr w:type="spellEnd"/>
                  <w:r w:rsidR="00995DF3"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 w:rsidR="00995DF3">
                    <w:rPr>
                      <w:sz w:val="21"/>
                      <w:szCs w:val="21"/>
                    </w:rPr>
                    <w:t>UCalgary</w:t>
                  </w:r>
                  <w:proofErr w:type="spellEnd"/>
                  <w:r w:rsidR="00995DF3">
                    <w:rPr>
                      <w:sz w:val="21"/>
                      <w:szCs w:val="21"/>
                    </w:rPr>
                    <w:t xml:space="preserve"> |</w:t>
                  </w:r>
                  <w:r w:rsidR="009A21A1">
                    <w:rPr>
                      <w:sz w:val="21"/>
                      <w:szCs w:val="21"/>
                    </w:rPr>
                    <w:t xml:space="preserve"> </w:t>
                  </w:r>
                  <w:r w:rsidR="007D0B68">
                    <w:rPr>
                      <w:sz w:val="21"/>
                      <w:szCs w:val="21"/>
                    </w:rPr>
                    <w:t>Sept</w:t>
                  </w:r>
                  <w:r w:rsidR="009A21A1">
                    <w:rPr>
                      <w:sz w:val="21"/>
                      <w:szCs w:val="21"/>
                    </w:rPr>
                    <w:t xml:space="preserve"> 2016 – July 2017</w:t>
                  </w:r>
                  <w:r w:rsidR="007818D0">
                    <w:rPr>
                      <w:sz w:val="21"/>
                      <w:szCs w:val="21"/>
                    </w:rPr>
                    <w:br/>
                  </w:r>
                </w:p>
                <w:p w14:paraId="311150A4" w14:textId="2256C5B4" w:rsidR="00B37D82" w:rsidRDefault="00F955A6" w:rsidP="007018B3">
                  <w:pPr>
                    <w:pStyle w:val="Heading5"/>
                    <w:numPr>
                      <w:ilvl w:val="0"/>
                      <w:numId w:val="2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Taught young students basic programming and </w:t>
                  </w:r>
                  <w:r w:rsidR="00FF5ABF">
                    <w:rPr>
                      <w:sz w:val="21"/>
                      <w:szCs w:val="21"/>
                    </w:rPr>
                    <w:t>engineering principles</w:t>
                  </w:r>
                  <w:r>
                    <w:rPr>
                      <w:sz w:val="21"/>
                      <w:szCs w:val="21"/>
                    </w:rPr>
                    <w:t xml:space="preserve"> through Lego Mindstorm</w:t>
                  </w:r>
                  <w:r w:rsidR="009C6524">
                    <w:rPr>
                      <w:sz w:val="21"/>
                      <w:szCs w:val="21"/>
                    </w:rPr>
                    <w:t>.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</w:p>
                <w:p w14:paraId="004F7A33" w14:textId="06893299" w:rsidR="00B37D82" w:rsidRDefault="00197EEF" w:rsidP="007018B3">
                  <w:pPr>
                    <w:pStyle w:val="Heading5"/>
                    <w:numPr>
                      <w:ilvl w:val="0"/>
                      <w:numId w:val="2"/>
                    </w:numPr>
                    <w:jc w:val="left"/>
                  </w:pPr>
                  <w:r>
                    <w:t xml:space="preserve">Enthusiastic </w:t>
                  </w:r>
                  <w:r w:rsidR="00AE39F2">
                    <w:t>volunteer that kept students engaged in activities</w:t>
                  </w:r>
                  <w:r w:rsidR="009C6524">
                    <w:t>.</w:t>
                  </w:r>
                </w:p>
                <w:p w14:paraId="0022684A" w14:textId="7C717A22" w:rsidR="007D0B68" w:rsidRDefault="007D0B68" w:rsidP="00F955A6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</w:p>
                <w:p w14:paraId="14303E8F" w14:textId="77777777" w:rsidR="007D0B68" w:rsidRDefault="007D0B68" w:rsidP="007D0B68">
                  <w:pPr>
                    <w:pStyle w:val="Heading4"/>
                  </w:pPr>
                  <w:r>
                    <w:t>Chemistry 209 Class Representative</w:t>
                  </w:r>
                </w:p>
                <w:p w14:paraId="19DCBCDB" w14:textId="3814601B" w:rsidR="007D0B68" w:rsidRDefault="007D0B68" w:rsidP="007D0B68">
                  <w:pPr>
                    <w:pStyle w:val="Heading5"/>
                    <w:spacing w:line="276" w:lineRule="auto"/>
                    <w:rPr>
                      <w:rFonts w:asciiTheme="minorHAnsi" w:hAnsiTheme="minorHAnsi"/>
                      <w:sz w:val="21"/>
                    </w:rPr>
                  </w:pPr>
                  <w:r w:rsidRPr="008852B1">
                    <w:rPr>
                      <w:rFonts w:asciiTheme="minorHAnsi" w:hAnsiTheme="minorHAnsi"/>
                      <w:sz w:val="21"/>
                    </w:rPr>
                    <w:t>The University of Calgary</w:t>
                  </w:r>
                  <w:r w:rsidR="00995DF3">
                    <w:rPr>
                      <w:rFonts w:asciiTheme="minorHAnsi" w:hAnsiTheme="minorHAnsi"/>
                      <w:sz w:val="21"/>
                    </w:rPr>
                    <w:t xml:space="preserve"> | </w:t>
                  </w:r>
                  <w:r w:rsidR="009A21A1">
                    <w:rPr>
                      <w:rFonts w:asciiTheme="minorHAnsi" w:hAnsiTheme="minorHAnsi"/>
                      <w:sz w:val="21"/>
                    </w:rPr>
                    <w:t>Sept 2016 - Dec 2016</w:t>
                  </w:r>
                </w:p>
                <w:p w14:paraId="3A34E1F6" w14:textId="77777777" w:rsidR="007D0B68" w:rsidRDefault="007D0B68" w:rsidP="007D0B68">
                  <w:pPr>
                    <w:jc w:val="both"/>
                    <w:rPr>
                      <w:rFonts w:ascii="Avenir Book" w:hAnsi="Avenir Book"/>
                    </w:rPr>
                  </w:pPr>
                </w:p>
                <w:p w14:paraId="00A946BE" w14:textId="77777777" w:rsidR="000272A7" w:rsidRDefault="007D0B68" w:rsidP="007018B3">
                  <w:pPr>
                    <w:pStyle w:val="Heading5"/>
                    <w:numPr>
                      <w:ilvl w:val="0"/>
                      <w:numId w:val="2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Attended weekly meetings with faculty to improve class curriculum and structure.</w:t>
                  </w:r>
                </w:p>
                <w:p w14:paraId="0F59551F" w14:textId="2056418A" w:rsidR="007D0B68" w:rsidRDefault="007D0B68" w:rsidP="007018B3">
                  <w:pPr>
                    <w:pStyle w:val="Heading5"/>
                    <w:numPr>
                      <w:ilvl w:val="0"/>
                      <w:numId w:val="2"/>
                    </w:numPr>
                    <w:jc w:val="left"/>
                  </w:pPr>
                  <w:r>
                    <w:t xml:space="preserve">Represented </w:t>
                  </w:r>
                  <w:r w:rsidR="006301B6">
                    <w:t>a class of ove</w:t>
                  </w:r>
                  <w:r w:rsidR="004D053A">
                    <w:t xml:space="preserve">r 250 students and effectively communicated </w:t>
                  </w:r>
                  <w:r w:rsidR="007A2EB0">
                    <w:t>their opinion to</w:t>
                  </w:r>
                  <w:r w:rsidR="00554C96">
                    <w:t xml:space="preserve"> the</w:t>
                  </w:r>
                  <w:r w:rsidR="007A2EB0">
                    <w:t xml:space="preserve"> professor</w:t>
                  </w:r>
                </w:p>
                <w:p w14:paraId="7880F36A" w14:textId="501961D8" w:rsidR="000272A7" w:rsidRDefault="000272A7" w:rsidP="007018B3">
                  <w:pPr>
                    <w:pStyle w:val="Heading5"/>
                    <w:numPr>
                      <w:ilvl w:val="0"/>
                      <w:numId w:val="2"/>
                    </w:numPr>
                    <w:jc w:val="left"/>
                  </w:pPr>
                  <w:r>
                    <w:t>Helped create more student focused tutorials.</w:t>
                  </w:r>
                  <w:r w:rsidR="00C42141">
                    <w:br/>
                  </w:r>
                  <w:r w:rsidR="00732667">
                    <w:br/>
                  </w:r>
                </w:p>
                <w:p w14:paraId="72E5E4A1" w14:textId="77777777" w:rsidR="000272A7" w:rsidRPr="000272A7" w:rsidRDefault="000272A7" w:rsidP="000272A7"/>
                <w:p w14:paraId="1264B1FD" w14:textId="7635C4FF" w:rsidR="00B37D82" w:rsidRDefault="00C42141" w:rsidP="0077161E">
                  <w:pPr>
                    <w:pStyle w:val="Heading2"/>
                  </w:pPr>
                  <w:r>
                    <w:t>References</w:t>
                  </w:r>
                </w:p>
                <w:p w14:paraId="485CADE7" w14:textId="7E5EBBB4" w:rsidR="00B37D82" w:rsidRDefault="004D50DF" w:rsidP="004D50DF">
                  <w:r>
                    <w:t>Available upon request.</w:t>
                  </w:r>
                </w:p>
              </w:tc>
            </w:tr>
          </w:tbl>
          <w:p w14:paraId="4CE248A6" w14:textId="67113DD3" w:rsidR="00B37D82" w:rsidRPr="009511CE" w:rsidRDefault="00B37D82" w:rsidP="00B37D82"/>
        </w:tc>
      </w:tr>
      <w:tr w:rsidR="0077161E" w:rsidRPr="005152F2" w14:paraId="0BE7E776" w14:textId="77777777" w:rsidTr="0077161E">
        <w:trPr>
          <w:gridAfter w:val="1"/>
          <w:wAfter w:w="6297" w:type="dxa"/>
          <w:trHeight w:val="508"/>
        </w:trPr>
        <w:tc>
          <w:tcPr>
            <w:tcW w:w="3044" w:type="dxa"/>
          </w:tcPr>
          <w:p w14:paraId="604E222E" w14:textId="16713CAA" w:rsidR="00B37D82" w:rsidRPr="005152F2" w:rsidRDefault="00B37D82" w:rsidP="00B37D82">
            <w:r>
              <w:lastRenderedPageBreak/>
              <w:tab/>
            </w:r>
            <w:r>
              <w:tab/>
            </w:r>
            <w:r>
              <w:tab/>
            </w:r>
          </w:p>
          <w:p w14:paraId="7ABB8BCF" w14:textId="77777777" w:rsidR="00B37D82" w:rsidRPr="005152F2" w:rsidRDefault="00B37D82" w:rsidP="00AB7344"/>
        </w:tc>
        <w:tc>
          <w:tcPr>
            <w:tcW w:w="663" w:type="dxa"/>
          </w:tcPr>
          <w:p w14:paraId="07EF8C59" w14:textId="77777777" w:rsidR="00B37D82" w:rsidRPr="005152F2" w:rsidRDefault="00B37D82" w:rsidP="00AB7344"/>
        </w:tc>
      </w:tr>
    </w:tbl>
    <w:p w14:paraId="3882BC9A" w14:textId="3FBDBBB0" w:rsidR="00E941EF" w:rsidRPr="00B32030" w:rsidRDefault="00E941EF" w:rsidP="00DE0BCC">
      <w:pPr>
        <w:jc w:val="both"/>
      </w:pPr>
    </w:p>
    <w:sectPr w:rsidR="00E941EF" w:rsidRPr="00B32030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D39D7" w14:textId="77777777" w:rsidR="00687076" w:rsidRDefault="00687076" w:rsidP="003856C9">
      <w:pPr>
        <w:spacing w:after="0" w:line="240" w:lineRule="auto"/>
      </w:pPr>
      <w:r>
        <w:separator/>
      </w:r>
    </w:p>
  </w:endnote>
  <w:endnote w:type="continuationSeparator" w:id="0">
    <w:p w14:paraId="37297BD4" w14:textId="77777777" w:rsidR="00687076" w:rsidRDefault="0068707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55436" w14:textId="77777777" w:rsidR="0053404C" w:rsidRDefault="0053404C">
    <w:pPr>
      <w:pStyle w:val="Header"/>
      <w:pBdr>
        <w:top w:val="single" w:sz="6" w:space="10" w:color="37B6AE" w:themeColor="accent1"/>
      </w:pBdr>
      <w:spacing w:before="240"/>
      <w:rPr>
        <w:color w:val="37B6AE" w:themeColor="accent1"/>
      </w:rPr>
    </w:pPr>
    <w:r>
      <w:rPr>
        <w:noProof/>
        <w:color w:val="37B6AE" w:themeColor="accent1"/>
        <w:lang w:eastAsia="zh-CN"/>
      </w:rPr>
      <w:drawing>
        <wp:inline distT="0" distB="0" distL="0" distR="0" wp14:anchorId="6A2C5622" wp14:editId="41F1513D">
          <wp:extent cx="438912" cy="276973"/>
          <wp:effectExtent l="0" t="0" r="0" b="889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1F975F" w14:textId="6E565E87" w:rsidR="003856C9" w:rsidRDefault="003856C9" w:rsidP="00D1628A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D354E" w14:textId="77777777" w:rsidR="000A100E" w:rsidRDefault="000A100E">
    <w:pPr>
      <w:pStyle w:val="Header"/>
      <w:pBdr>
        <w:top w:val="single" w:sz="6" w:space="10" w:color="37B6AE" w:themeColor="accent1"/>
      </w:pBdr>
      <w:spacing w:before="240"/>
      <w:rPr>
        <w:color w:val="37B6AE" w:themeColor="accent1"/>
      </w:rPr>
    </w:pPr>
    <w:r>
      <w:rPr>
        <w:noProof/>
        <w:color w:val="37B6AE" w:themeColor="accent1"/>
        <w:lang w:eastAsia="zh-CN"/>
      </w:rPr>
      <w:drawing>
        <wp:inline distT="0" distB="0" distL="0" distR="0" wp14:anchorId="06A504F5" wp14:editId="03BBED78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12DEF4" w14:textId="77777777" w:rsidR="001765FE" w:rsidRDefault="001765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37C3E" w14:textId="77777777" w:rsidR="00687076" w:rsidRDefault="00687076" w:rsidP="003856C9">
      <w:pPr>
        <w:spacing w:after="0" w:line="240" w:lineRule="auto"/>
      </w:pPr>
      <w:r>
        <w:separator/>
      </w:r>
    </w:p>
  </w:footnote>
  <w:footnote w:type="continuationSeparator" w:id="0">
    <w:p w14:paraId="35DF430C" w14:textId="77777777" w:rsidR="00687076" w:rsidRDefault="0068707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BB51C" w14:textId="2AB7DDA8" w:rsidR="003856C9" w:rsidRDefault="00D1628A">
    <w:pPr>
      <w:pStyle w:val="Header"/>
    </w:pPr>
    <w:r>
      <w:rPr>
        <w:caps/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ABF4A53" wp14:editId="4793394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4" name="Group 4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8" name="Text Box 8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950F2" w14:textId="14210980" w:rsidR="00D1628A" w:rsidRDefault="00D1628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BF4A53" id="Group 1" o:spid="_x0000_s1026" style="position:absolute;left:0;text-align:left;margin-left:0;margin-top:0;width:133.9pt;height:80.65pt;z-index:251670528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">
              <v:group id="Group 4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<v:rect id="Rectangle 5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iCH1xAAA&#10;ANoAAAAPAAAAZHJzL2Rvd25yZXYueG1sRI/disIwFITvBd8hnAVvRFNlFekaRRTBRVnwZ/H20Bzb&#10;ss1JbaJWn94Iwl4OM/MNM57WphBXqlxuWUGvG4EgTqzOOVVw2C87IxDOI2ssLJOCOzmYTpqNMcba&#10;3nhL151PRYCwi1FB5n0ZS+mSjAy6ri2Jg3eylUEfZJVKXeEtwE0h+1E0lAZzDgsZljTPKPnbXYyC&#10;8+eIvw/r/nDjT8fH4/jb3g8WP0q1PurZFwhPtf8Pv9srrWAAryvhBsjJ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Igh9cQAAADaAAAADwAAAAAAAAAAAAAAAACXAgAAZHJzL2Rv&#10;d25yZXYueG1sUEsFBgAAAAAEAAQA9QAAAIgDAAAAAA=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Q5W8xAAA&#10;ANoAAAAPAAAAZHJzL2Rvd25yZXYueG1sRI9BSwMxFITvgv8hPMGLtNl6WHVtWqSotAcp1h48PjbP&#10;zdLNy7J5tum/bwqFHoeZ+YaZzpPv1J6G2AY2MBkXoIjrYFtuDGx/PkbPoKIgW+wCk4EjRZjPbm+m&#10;WNlw4G/ab6RRGcKxQgNOpK+0jrUjj3EceuLs/YXBo2Q5NNoOeMhw3+nHoii1x5bzgsOeFo7q3ebf&#10;G6hl/fROJb+sf7+61e4huU9JyZj7u/T2CkooyTV8aS+tgRLOV/IN0LMT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0OVvMQAAADaAAAADwAAAAAAAAAAAAAAAACXAgAAZHJzL2Rv&#10;d25yZXYueG1sUEsFBgAAAAAEAAQA9QAAAIgDAAAAAA==&#10;" path="m0,0l1462822,,910372,376306,,1014481,,0xe" fillcolor="#37b6a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7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gRIrvwAA&#10;ANoAAAAPAAAAZHJzL2Rvd25yZXYueG1sRI9Lq8IwFIT3wv0P4Vxwp6kKKtUoRVGErnztD83pA5uT&#10;0kTb++9vBMHlMDPfMOttb2rxotZVlhVMxhEI4szqigsFt+thtAThPLLG2jIp+CMH283PYI2xth2f&#10;6XXxhQgQdjEqKL1vYildVpJBN7YNcfBy2xr0QbaF1C12AW5qOY2iuTRYcVgosaFdSdnj8jQK6vN9&#10;P0ttklPkJscu6Rd5Ok+VGv72yQqEp95/w5/2SStYwPtKuAFy8w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+BEiu/AAAA2g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vJXivwAA&#10;ANoAAAAPAAAAZHJzL2Rvd25yZXYueG1sRE9Na8JAEL0X+h+WKXirm2rREl2lFAoe7KEq0uOwOyah&#10;2dmQmWrsr+8eCh4f73u5HmJrztRLk9jB07gAQ+xTaLhycNi/P76AEUUO2CYmB1cSWK/u75ZYhnTh&#10;TzrvtDI5hKVEB7VqV1orvqaIMk4dceZOqY+oGfaVDT1ecnhs7aQoZjZiw7mhxo7eavLfu5/o4Dlu&#10;p160EPqa+ON0Lh+/Ya7OjR6G1wUYpUFv4n/3JjjIW/OVfAPs6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O8leK/AAAA2gAAAA8AAAAAAAAAAAAAAAAAlwIAAGRycy9kb3ducmV2&#10;LnhtbFBLBQYAAAAABAAEAPUAAACDAwAAAAA=&#10;" filled="f" stroked="f" strokeweight=".5pt">
                <v:textbox inset=",7.2pt,,7.2pt">
                  <w:txbxContent>
                    <w:p w14:paraId="11B950F2" w14:textId="14210980" w:rsidR="00D1628A" w:rsidRDefault="00D1628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98C83" w14:textId="1F6BCA0F" w:rsidR="00DC79BB" w:rsidRDefault="00D1628A">
    <w:pPr>
      <w:pStyle w:val="Header"/>
    </w:pPr>
    <w:r>
      <w:rPr>
        <w:caps/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5335215" wp14:editId="1CE09EB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DF9C7" w14:textId="527642A0" w:rsidR="00D1628A" w:rsidRDefault="00D1628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335215" id="Group 158" o:spid="_x0000_s1032" style="position:absolute;left:0;text-align:left;margin-left:0;margin-top:0;width:133.9pt;height:80.65pt;z-index:251668480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">
              <v:group id="Group 159" o:spid="_x0000_s1033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34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35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37b6a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6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7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530DF9C7" w14:textId="527642A0" w:rsidR="00D1628A" w:rsidRDefault="00D1628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4CCE7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A71490"/>
    <w:multiLevelType w:val="hybridMultilevel"/>
    <w:tmpl w:val="2AA6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97992"/>
    <w:multiLevelType w:val="hybridMultilevel"/>
    <w:tmpl w:val="7744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0E"/>
    <w:rsid w:val="000272A7"/>
    <w:rsid w:val="00052BE1"/>
    <w:rsid w:val="0007412A"/>
    <w:rsid w:val="000A100E"/>
    <w:rsid w:val="000F46CC"/>
    <w:rsid w:val="0010199E"/>
    <w:rsid w:val="001433A7"/>
    <w:rsid w:val="00154B0F"/>
    <w:rsid w:val="001765FE"/>
    <w:rsid w:val="0019561F"/>
    <w:rsid w:val="00197EEF"/>
    <w:rsid w:val="001A2F28"/>
    <w:rsid w:val="001B32D2"/>
    <w:rsid w:val="002405AC"/>
    <w:rsid w:val="0025199E"/>
    <w:rsid w:val="00253453"/>
    <w:rsid w:val="00260850"/>
    <w:rsid w:val="0028700B"/>
    <w:rsid w:val="00293B83"/>
    <w:rsid w:val="002A18D5"/>
    <w:rsid w:val="002A3621"/>
    <w:rsid w:val="002B3890"/>
    <w:rsid w:val="002B7747"/>
    <w:rsid w:val="002C5F50"/>
    <w:rsid w:val="002C77B9"/>
    <w:rsid w:val="002F485A"/>
    <w:rsid w:val="003053D9"/>
    <w:rsid w:val="00323577"/>
    <w:rsid w:val="00330DEE"/>
    <w:rsid w:val="003856C9"/>
    <w:rsid w:val="00396369"/>
    <w:rsid w:val="003B4E49"/>
    <w:rsid w:val="003F4D31"/>
    <w:rsid w:val="00415212"/>
    <w:rsid w:val="00415F4C"/>
    <w:rsid w:val="0043426C"/>
    <w:rsid w:val="00441EB9"/>
    <w:rsid w:val="00463463"/>
    <w:rsid w:val="00473EF8"/>
    <w:rsid w:val="004760E5"/>
    <w:rsid w:val="004B7F83"/>
    <w:rsid w:val="004D053A"/>
    <w:rsid w:val="004D22BB"/>
    <w:rsid w:val="004D50DF"/>
    <w:rsid w:val="004F32CE"/>
    <w:rsid w:val="00502604"/>
    <w:rsid w:val="005152F2"/>
    <w:rsid w:val="0053404C"/>
    <w:rsid w:val="00534E4E"/>
    <w:rsid w:val="00551D35"/>
    <w:rsid w:val="00554C96"/>
    <w:rsid w:val="00557019"/>
    <w:rsid w:val="005674AC"/>
    <w:rsid w:val="005A1E51"/>
    <w:rsid w:val="005A7E57"/>
    <w:rsid w:val="005D1861"/>
    <w:rsid w:val="005F3C30"/>
    <w:rsid w:val="00616FF4"/>
    <w:rsid w:val="006301B6"/>
    <w:rsid w:val="006354FC"/>
    <w:rsid w:val="006559DB"/>
    <w:rsid w:val="00687076"/>
    <w:rsid w:val="00694A3C"/>
    <w:rsid w:val="006A3CE7"/>
    <w:rsid w:val="006A5567"/>
    <w:rsid w:val="007018B3"/>
    <w:rsid w:val="00732667"/>
    <w:rsid w:val="00743379"/>
    <w:rsid w:val="0077161E"/>
    <w:rsid w:val="007803B7"/>
    <w:rsid w:val="007818D0"/>
    <w:rsid w:val="007839AF"/>
    <w:rsid w:val="00790895"/>
    <w:rsid w:val="007A2EB0"/>
    <w:rsid w:val="007B2F5C"/>
    <w:rsid w:val="007C5F05"/>
    <w:rsid w:val="007D0B68"/>
    <w:rsid w:val="00832043"/>
    <w:rsid w:val="00832F81"/>
    <w:rsid w:val="00837C30"/>
    <w:rsid w:val="00892D29"/>
    <w:rsid w:val="00894780"/>
    <w:rsid w:val="008C7CA2"/>
    <w:rsid w:val="008D2102"/>
    <w:rsid w:val="008E7536"/>
    <w:rsid w:val="008F6337"/>
    <w:rsid w:val="009511CE"/>
    <w:rsid w:val="009813C8"/>
    <w:rsid w:val="00995DF3"/>
    <w:rsid w:val="009A21A1"/>
    <w:rsid w:val="009C4BAB"/>
    <w:rsid w:val="009C6524"/>
    <w:rsid w:val="009C7DCF"/>
    <w:rsid w:val="00A10D61"/>
    <w:rsid w:val="00A20366"/>
    <w:rsid w:val="00A42F91"/>
    <w:rsid w:val="00AA5A51"/>
    <w:rsid w:val="00AD5849"/>
    <w:rsid w:val="00AE39F2"/>
    <w:rsid w:val="00AF1258"/>
    <w:rsid w:val="00B01E52"/>
    <w:rsid w:val="00B32030"/>
    <w:rsid w:val="00B37D82"/>
    <w:rsid w:val="00B550FC"/>
    <w:rsid w:val="00B85871"/>
    <w:rsid w:val="00B93310"/>
    <w:rsid w:val="00BC1F18"/>
    <w:rsid w:val="00BD2E58"/>
    <w:rsid w:val="00BF6BAB"/>
    <w:rsid w:val="00C007A5"/>
    <w:rsid w:val="00C10F60"/>
    <w:rsid w:val="00C42141"/>
    <w:rsid w:val="00C4403A"/>
    <w:rsid w:val="00C74CA3"/>
    <w:rsid w:val="00C94386"/>
    <w:rsid w:val="00CC0CFD"/>
    <w:rsid w:val="00CE6306"/>
    <w:rsid w:val="00D11C4D"/>
    <w:rsid w:val="00D1628A"/>
    <w:rsid w:val="00D47758"/>
    <w:rsid w:val="00D5067A"/>
    <w:rsid w:val="00D64FE2"/>
    <w:rsid w:val="00D71716"/>
    <w:rsid w:val="00DB1A8A"/>
    <w:rsid w:val="00DC79BB"/>
    <w:rsid w:val="00DE0BCC"/>
    <w:rsid w:val="00E160F3"/>
    <w:rsid w:val="00E2337D"/>
    <w:rsid w:val="00E32055"/>
    <w:rsid w:val="00E323AF"/>
    <w:rsid w:val="00E33171"/>
    <w:rsid w:val="00E34D58"/>
    <w:rsid w:val="00E83953"/>
    <w:rsid w:val="00E941EF"/>
    <w:rsid w:val="00EA0A66"/>
    <w:rsid w:val="00EB1C1B"/>
    <w:rsid w:val="00EC2906"/>
    <w:rsid w:val="00F56435"/>
    <w:rsid w:val="00F955A6"/>
    <w:rsid w:val="00FA07AA"/>
    <w:rsid w:val="00FB0A17"/>
    <w:rsid w:val="00FB6A8F"/>
    <w:rsid w:val="00FE20E6"/>
    <w:rsid w:val="00FE7FC3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0A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20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253453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B32030"/>
    <w:rPr>
      <w:rFonts w:asciiTheme="majorHAnsi" w:eastAsiaTheme="majorEastAsia" w:hAnsiTheme="majorHAnsi" w:cstheme="majorBidi"/>
      <w:color w:val="1B5A56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rahlam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6BC893FB9D9A4A8E225D60AE5BB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9145D-01BA-004E-AAA3-F4608F97F742}"/>
      </w:docPartPr>
      <w:docPartBody>
        <w:p w:rsidR="00E021F1" w:rsidRDefault="00194E08" w:rsidP="00194E08">
          <w:pPr>
            <w:pStyle w:val="806BC893FB9D9A4A8E225D60AE5BBB36"/>
          </w:pPr>
          <w:r w:rsidRPr="005152F2">
            <w:t>Your Name</w:t>
          </w:r>
        </w:p>
      </w:docPartBody>
    </w:docPart>
    <w:docPart>
      <w:docPartPr>
        <w:name w:val="5C2F116C1CAEDA40ADC622E45794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D5D6E-9CB1-8A46-9A2D-6A568BB81988}"/>
      </w:docPartPr>
      <w:docPartBody>
        <w:p w:rsidR="00E021F1" w:rsidRDefault="00194E08" w:rsidP="00194E08">
          <w:pPr>
            <w:pStyle w:val="5C2F116C1CAEDA40ADC622E45794F7EF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53"/>
    <w:rsid w:val="00177E3B"/>
    <w:rsid w:val="00194E08"/>
    <w:rsid w:val="0060489A"/>
    <w:rsid w:val="0070103C"/>
    <w:rsid w:val="007A7C82"/>
    <w:rsid w:val="00834D53"/>
    <w:rsid w:val="00967A13"/>
    <w:rsid w:val="00B230F4"/>
    <w:rsid w:val="00E0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16AAE8B3D303438F9DA03DB44E02D0">
    <w:name w:val="8616AAE8B3D303438F9DA03DB44E02D0"/>
  </w:style>
  <w:style w:type="paragraph" w:customStyle="1" w:styleId="4903B7EFCF6B9E499D2DA8D3114A8B7F">
    <w:name w:val="4903B7EFCF6B9E499D2DA8D3114A8B7F"/>
  </w:style>
  <w:style w:type="paragraph" w:customStyle="1" w:styleId="86E49C7687AE0D469F279628FC6062A2">
    <w:name w:val="86E49C7687AE0D469F279628FC6062A2"/>
  </w:style>
  <w:style w:type="paragraph" w:customStyle="1" w:styleId="CB2CB440AB3EE843955D0EDE5B5B5421">
    <w:name w:val="CB2CB440AB3EE843955D0EDE5B5B5421"/>
  </w:style>
  <w:style w:type="paragraph" w:customStyle="1" w:styleId="D54E6D6D4974BE4191BF6360AF49ED0C">
    <w:name w:val="D54E6D6D4974BE4191BF6360AF49ED0C"/>
  </w:style>
  <w:style w:type="paragraph" w:customStyle="1" w:styleId="2D980AB554D2B343AF1E96AD8B24ADCB">
    <w:name w:val="2D980AB554D2B343AF1E96AD8B24ADCB"/>
  </w:style>
  <w:style w:type="paragraph" w:customStyle="1" w:styleId="88CADF588BC7D446A88AFE40FB6BD41D">
    <w:name w:val="88CADF588BC7D446A88AFE40FB6BD41D"/>
  </w:style>
  <w:style w:type="paragraph" w:customStyle="1" w:styleId="A60CD34C9AEAA24D85C15D689CAB085C">
    <w:name w:val="A60CD34C9AEAA24D85C15D689CAB085C"/>
  </w:style>
  <w:style w:type="paragraph" w:customStyle="1" w:styleId="633745BB4D66E94A8B99BBA92830595D">
    <w:name w:val="633745BB4D66E94A8B99BBA92830595D"/>
  </w:style>
  <w:style w:type="paragraph" w:customStyle="1" w:styleId="5611101FD8DC604F8B4B565F0D6E2CF5">
    <w:name w:val="5611101FD8DC604F8B4B565F0D6E2CF5"/>
  </w:style>
  <w:style w:type="paragraph" w:customStyle="1" w:styleId="10591EE739CC3B48865276767D79A477">
    <w:name w:val="10591EE739CC3B48865276767D79A477"/>
  </w:style>
  <w:style w:type="paragraph" w:customStyle="1" w:styleId="E1F4BBECDCA3314DB12B63BA1B33EC8A">
    <w:name w:val="E1F4BBECDCA3314DB12B63BA1B33EC8A"/>
  </w:style>
  <w:style w:type="paragraph" w:customStyle="1" w:styleId="BFAABC6F6DD3044ABAD005E4B840D568">
    <w:name w:val="BFAABC6F6DD3044ABAD005E4B840D568"/>
  </w:style>
  <w:style w:type="paragraph" w:customStyle="1" w:styleId="2BA085524008BB4AB42A282409F744C4">
    <w:name w:val="2BA085524008BB4AB42A282409F744C4"/>
  </w:style>
  <w:style w:type="paragraph" w:customStyle="1" w:styleId="B19EA613033F5D49BC1D139F9412F1B7">
    <w:name w:val="B19EA613033F5D49BC1D139F9412F1B7"/>
  </w:style>
  <w:style w:type="paragraph" w:customStyle="1" w:styleId="A6F30FAD1351AF4F8DEA0CD67F9383BA">
    <w:name w:val="A6F30FAD1351AF4F8DEA0CD67F9383BA"/>
  </w:style>
  <w:style w:type="paragraph" w:customStyle="1" w:styleId="7BED188157604D4995C83E7795AC2B69">
    <w:name w:val="7BED188157604D4995C83E7795AC2B69"/>
  </w:style>
  <w:style w:type="paragraph" w:customStyle="1" w:styleId="0A512258EBFE78459C604DDF428EBD5B">
    <w:name w:val="0A512258EBFE78459C604DDF428EBD5B"/>
  </w:style>
  <w:style w:type="paragraph" w:customStyle="1" w:styleId="F87E28259A306844A6EC2701BDA47AA9">
    <w:name w:val="F87E28259A306844A6EC2701BDA47AA9"/>
  </w:style>
  <w:style w:type="paragraph" w:customStyle="1" w:styleId="D9D07F86E9874748B213CA957F83A96A">
    <w:name w:val="D9D07F86E9874748B213CA957F83A96A"/>
  </w:style>
  <w:style w:type="paragraph" w:customStyle="1" w:styleId="725111C627AF184FBDCBE892A3C037D9">
    <w:name w:val="725111C627AF184FBDCBE892A3C037D9"/>
  </w:style>
  <w:style w:type="paragraph" w:customStyle="1" w:styleId="018EA9AA7C0E3646BB729287E666ADC1">
    <w:name w:val="018EA9AA7C0E3646BB729287E666ADC1"/>
  </w:style>
  <w:style w:type="paragraph" w:customStyle="1" w:styleId="950DB1761B15CD47AA056ED7A57A8A65">
    <w:name w:val="950DB1761B15CD47AA056ED7A57A8A65"/>
    <w:rsid w:val="00834D53"/>
  </w:style>
  <w:style w:type="paragraph" w:customStyle="1" w:styleId="A1932EF039D9A745A759E42B68777E79">
    <w:name w:val="A1932EF039D9A745A759E42B68777E79"/>
    <w:rsid w:val="00834D53"/>
  </w:style>
  <w:style w:type="paragraph" w:customStyle="1" w:styleId="F68891295E6E7445A3D02F46F83784F2">
    <w:name w:val="F68891295E6E7445A3D02F46F83784F2"/>
    <w:rsid w:val="00834D53"/>
  </w:style>
  <w:style w:type="paragraph" w:customStyle="1" w:styleId="A562B5941C810D4EBE2C10901F0DCFC5">
    <w:name w:val="A562B5941C810D4EBE2C10901F0DCFC5"/>
    <w:rsid w:val="00834D53"/>
  </w:style>
  <w:style w:type="paragraph" w:customStyle="1" w:styleId="07DB237B285C27438559F1837E1B14D1">
    <w:name w:val="07DB237B285C27438559F1837E1B14D1"/>
    <w:rsid w:val="00834D53"/>
  </w:style>
  <w:style w:type="paragraph" w:customStyle="1" w:styleId="DCD385FECFBB0C42AB89056EFB07DAD4">
    <w:name w:val="DCD385FECFBB0C42AB89056EFB07DAD4"/>
    <w:rsid w:val="00834D53"/>
  </w:style>
  <w:style w:type="paragraph" w:customStyle="1" w:styleId="859708A17769714AA81D3CB0C131378F">
    <w:name w:val="859708A17769714AA81D3CB0C131378F"/>
    <w:rsid w:val="00834D53"/>
  </w:style>
  <w:style w:type="paragraph" w:customStyle="1" w:styleId="CBC470EDF8887249AF8EF89D3D9A1B57">
    <w:name w:val="CBC470EDF8887249AF8EF89D3D9A1B57"/>
    <w:rsid w:val="00834D53"/>
  </w:style>
  <w:style w:type="paragraph" w:customStyle="1" w:styleId="1BE2DA1A2D787B41BED4292E43F03776">
    <w:name w:val="1BE2DA1A2D787B41BED4292E43F03776"/>
    <w:rsid w:val="00834D53"/>
  </w:style>
  <w:style w:type="paragraph" w:customStyle="1" w:styleId="AC6EC0135037CE4285A9329CC8E2F494">
    <w:name w:val="AC6EC0135037CE4285A9329CC8E2F494"/>
    <w:rsid w:val="00834D53"/>
  </w:style>
  <w:style w:type="paragraph" w:customStyle="1" w:styleId="E7FDA0DFBE6E6944BAE1D3A5C50EC944">
    <w:name w:val="E7FDA0DFBE6E6944BAE1D3A5C50EC944"/>
    <w:rsid w:val="00834D53"/>
  </w:style>
  <w:style w:type="paragraph" w:customStyle="1" w:styleId="2527E349CEA1094EB33054B127F8FBB1">
    <w:name w:val="2527E349CEA1094EB33054B127F8FBB1"/>
    <w:rsid w:val="00834D53"/>
  </w:style>
  <w:style w:type="paragraph" w:customStyle="1" w:styleId="EC9179644A5360489C99015DAC28CBCC">
    <w:name w:val="EC9179644A5360489C99015DAC28CBCC"/>
    <w:rsid w:val="00834D53"/>
  </w:style>
  <w:style w:type="paragraph" w:customStyle="1" w:styleId="7C59C70A6716234E9603AB1516A15201">
    <w:name w:val="7C59C70A6716234E9603AB1516A15201"/>
    <w:rsid w:val="00834D53"/>
  </w:style>
  <w:style w:type="paragraph" w:customStyle="1" w:styleId="15C53B3CA7404B408F3CE7110AF50CC3">
    <w:name w:val="15C53B3CA7404B408F3CE7110AF50CC3"/>
    <w:rsid w:val="00834D53"/>
  </w:style>
  <w:style w:type="paragraph" w:customStyle="1" w:styleId="94762FD7E106534DB8450283E0BB0E38">
    <w:name w:val="94762FD7E106534DB8450283E0BB0E38"/>
    <w:rsid w:val="00194E08"/>
  </w:style>
  <w:style w:type="paragraph" w:customStyle="1" w:styleId="F34E7D0F2B0DE842A4E9B7D4964771AB">
    <w:name w:val="F34E7D0F2B0DE842A4E9B7D4964771AB"/>
    <w:rsid w:val="00194E08"/>
  </w:style>
  <w:style w:type="paragraph" w:customStyle="1" w:styleId="DED0199F5D98AB40B28E8ED0428C4E9B">
    <w:name w:val="DED0199F5D98AB40B28E8ED0428C4E9B"/>
    <w:rsid w:val="00194E08"/>
  </w:style>
  <w:style w:type="paragraph" w:customStyle="1" w:styleId="0655E00E0EEE56498F115B90D62C341B">
    <w:name w:val="0655E00E0EEE56498F115B90D62C341B"/>
    <w:rsid w:val="00194E08"/>
  </w:style>
  <w:style w:type="paragraph" w:customStyle="1" w:styleId="5FE580EDD4D76D46B7B16604B3CB4D7C">
    <w:name w:val="5FE580EDD4D76D46B7B16604B3CB4D7C"/>
    <w:rsid w:val="00194E08"/>
  </w:style>
  <w:style w:type="paragraph" w:customStyle="1" w:styleId="3D421B85D3797841BAA96A62ADDF4FC1">
    <w:name w:val="3D421B85D3797841BAA96A62ADDF4FC1"/>
    <w:rsid w:val="00194E08"/>
  </w:style>
  <w:style w:type="paragraph" w:customStyle="1" w:styleId="63A471EF3289194BAAE997E150BAE679">
    <w:name w:val="63A471EF3289194BAAE997E150BAE679"/>
    <w:rsid w:val="00194E08"/>
  </w:style>
  <w:style w:type="paragraph" w:customStyle="1" w:styleId="E4FDECC38392EF419DD1B203985A797E">
    <w:name w:val="E4FDECC38392EF419DD1B203985A797E"/>
    <w:rsid w:val="00194E08"/>
  </w:style>
  <w:style w:type="paragraph" w:customStyle="1" w:styleId="5701A5CE9D494A489EF1DA08005320A3">
    <w:name w:val="5701A5CE9D494A489EF1DA08005320A3"/>
    <w:rsid w:val="00194E08"/>
  </w:style>
  <w:style w:type="paragraph" w:customStyle="1" w:styleId="806BC893FB9D9A4A8E225D60AE5BBB36">
    <w:name w:val="806BC893FB9D9A4A8E225D60AE5BBB36"/>
    <w:rsid w:val="00194E08"/>
  </w:style>
  <w:style w:type="paragraph" w:customStyle="1" w:styleId="5C2F116C1CAEDA40ADC622E45794F7EF">
    <w:name w:val="5C2F116C1CAEDA40ADC622E45794F7EF"/>
    <w:rsid w:val="00194E08"/>
  </w:style>
  <w:style w:type="paragraph" w:customStyle="1" w:styleId="39700C71B3786048BC6CBBF08A3B102C">
    <w:name w:val="39700C71B3786048BC6CBBF08A3B102C"/>
    <w:rsid w:val="00194E08"/>
  </w:style>
  <w:style w:type="paragraph" w:customStyle="1" w:styleId="41ECA14004B84F4C83134A80721DB3CF">
    <w:name w:val="41ECA14004B84F4C83134A80721DB3CF"/>
    <w:rsid w:val="00194E08"/>
  </w:style>
  <w:style w:type="paragraph" w:customStyle="1" w:styleId="8995749688A17842BE2122B6646F2AB7">
    <w:name w:val="8995749688A17842BE2122B6646F2AB7"/>
    <w:rsid w:val="00177E3B"/>
  </w:style>
  <w:style w:type="paragraph" w:customStyle="1" w:styleId="E33141146B90FD448DAEEC6EB96BA1BB">
    <w:name w:val="E33141146B90FD448DAEEC6EB96BA1BB"/>
    <w:rsid w:val="00177E3B"/>
  </w:style>
  <w:style w:type="paragraph" w:customStyle="1" w:styleId="A650F8E297710546851C5CBBF7521195">
    <w:name w:val="A650F8E297710546851C5CBBF7521195"/>
    <w:rsid w:val="00177E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C56872-E751-4E44-A64C-636ABEDD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167</TotalTime>
  <Pages>2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Lam</dc:creator>
  <cp:keywords/>
  <dc:description/>
  <cp:lastModifiedBy>Sarah Lam</cp:lastModifiedBy>
  <cp:revision>43</cp:revision>
  <dcterms:created xsi:type="dcterms:W3CDTF">2018-09-25T03:45:00Z</dcterms:created>
  <dcterms:modified xsi:type="dcterms:W3CDTF">2018-10-01T04:12:00Z</dcterms:modified>
</cp:coreProperties>
</file>